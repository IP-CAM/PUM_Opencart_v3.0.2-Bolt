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BB" w:rsidRPr="006852DE" w:rsidRDefault="00804EBB" w:rsidP="004F4256">
      <w:pPr>
        <w:spacing w:line="240" w:lineRule="auto"/>
        <w:jc w:val="center"/>
        <w:rPr>
          <w:rStyle w:val="Heading1Char"/>
          <w:sz w:val="36"/>
          <w:szCs w:val="36"/>
        </w:rPr>
      </w:pPr>
      <w:bookmarkStart w:id="0" w:name="_Toc322698695"/>
      <w:bookmarkStart w:id="1" w:name="_Toc322698738"/>
      <w:bookmarkStart w:id="2" w:name="_Toc322698912"/>
      <w:bookmarkStart w:id="3" w:name="_Toc322699456"/>
      <w:bookmarkStart w:id="4" w:name="_Toc322715630"/>
      <w:bookmarkStart w:id="5" w:name="_Toc322715686"/>
      <w:bookmarkStart w:id="6" w:name="_Toc325021932"/>
      <w:r>
        <w:rPr>
          <w:rStyle w:val="Heading1Char"/>
          <w:sz w:val="36"/>
          <w:szCs w:val="36"/>
        </w:rPr>
        <w:t xml:space="preserve">Opencart Module for PayUmoney </w:t>
      </w:r>
      <w:bookmarkStart w:id="7" w:name="_Toc322698696"/>
      <w:bookmarkStart w:id="8" w:name="_Toc322698739"/>
      <w:bookmarkStart w:id="9" w:name="_Toc322698913"/>
      <w:bookmarkStart w:id="10" w:name="_Toc322699457"/>
      <w:bookmarkStart w:id="11" w:name="_Toc322715631"/>
      <w:bookmarkStart w:id="12" w:name="_Toc322715687"/>
      <w:bookmarkStart w:id="13" w:name="_Toc325021933"/>
      <w:bookmarkEnd w:id="0"/>
      <w:bookmarkEnd w:id="1"/>
      <w:bookmarkEnd w:id="2"/>
      <w:bookmarkEnd w:id="3"/>
      <w:bookmarkEnd w:id="4"/>
      <w:bookmarkEnd w:id="5"/>
      <w:bookmarkEnd w:id="6"/>
      <w:r>
        <w:rPr>
          <w:rStyle w:val="Heading1Char"/>
          <w:sz w:val="36"/>
          <w:szCs w:val="36"/>
        </w:rPr>
        <w:t>BOLT</w:t>
      </w:r>
    </w:p>
    <w:bookmarkEnd w:id="7"/>
    <w:bookmarkEnd w:id="8"/>
    <w:bookmarkEnd w:id="9"/>
    <w:bookmarkEnd w:id="10"/>
    <w:bookmarkEnd w:id="11"/>
    <w:bookmarkEnd w:id="12"/>
    <w:bookmarkEnd w:id="13"/>
    <w:p w:rsidR="00804EBB" w:rsidRPr="006852DE" w:rsidRDefault="00804EBB" w:rsidP="00A92A7C">
      <w:pPr>
        <w:spacing w:line="240" w:lineRule="auto"/>
        <w:jc w:val="center"/>
        <w:rPr>
          <w:rStyle w:val="Heading1Char"/>
          <w:rFonts w:cs="Calibri"/>
          <w:sz w:val="36"/>
          <w:szCs w:val="36"/>
        </w:rPr>
      </w:pPr>
      <w:r>
        <w:rPr>
          <w:rStyle w:val="Heading1Char"/>
          <w:sz w:val="36"/>
          <w:szCs w:val="36"/>
        </w:rPr>
        <w:t xml:space="preserve">for </w:t>
      </w:r>
      <w:r w:rsidRPr="006852DE">
        <w:rPr>
          <w:rStyle w:val="Heading1Char"/>
          <w:sz w:val="36"/>
          <w:szCs w:val="36"/>
        </w:rPr>
        <w:t>Opencart</w:t>
      </w:r>
      <w:r>
        <w:rPr>
          <w:rStyle w:val="Heading1Char"/>
          <w:sz w:val="36"/>
          <w:szCs w:val="36"/>
        </w:rPr>
        <w:t xml:space="preserve"> v3.0.2 </w:t>
      </w:r>
    </w:p>
    <w:p w:rsidR="00804EBB" w:rsidRDefault="00804EBB" w:rsidP="005464A6">
      <w:pPr>
        <w:pStyle w:val="ListParagraph"/>
        <w:ind w:left="35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Caution: Always keep backup of your existing Opencart installation including Mysql Database, before installing a new module.</w:t>
      </w:r>
    </w:p>
    <w:p w:rsidR="00804EBB" w:rsidRPr="005464A6" w:rsidRDefault="00804EBB" w:rsidP="005464A6">
      <w:pPr>
        <w:pStyle w:val="ListParagraph"/>
        <w:ind w:left="357"/>
        <w:rPr>
          <w:rStyle w:val="Heading1Char"/>
          <w:sz w:val="32"/>
          <w:szCs w:val="32"/>
          <w:u w:val="single"/>
        </w:rPr>
      </w:pPr>
      <w:r w:rsidRPr="005464A6">
        <w:rPr>
          <w:rStyle w:val="Heading1Char"/>
          <w:sz w:val="32"/>
          <w:szCs w:val="32"/>
          <w:u w:val="single"/>
        </w:rPr>
        <w:t>Install via Opencart Extension Installer:-</w:t>
      </w:r>
    </w:p>
    <w:p w:rsidR="00804EBB" w:rsidRDefault="00804EBB" w:rsidP="005464A6">
      <w:pPr>
        <w:pStyle w:val="ListParagraph"/>
        <w:numPr>
          <w:ilvl w:val="0"/>
          <w:numId w:val="1"/>
        </w:numPr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Login to Opencart Admin panel and goto Extension Installer. Make sure Extension installer is already configured and working.</w:t>
      </w:r>
    </w:p>
    <w:p w:rsidR="00804EBB" w:rsidRDefault="00804EBB" w:rsidP="005464A6">
      <w:pPr>
        <w:pStyle w:val="ListParagraph"/>
        <w:rPr>
          <w:rStyle w:val="Heading1Char"/>
          <w:sz w:val="32"/>
          <w:szCs w:val="32"/>
        </w:rPr>
      </w:pPr>
      <w:r w:rsidRPr="00813FE4">
        <w:rPr>
          <w:rStyle w:val="Heading1Char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206.25pt">
            <v:imagedata r:id="rId5" o:title="" croptop="5382f" cropbottom="8010f" cropright="7028f"/>
          </v:shape>
        </w:pict>
      </w:r>
    </w:p>
    <w:p w:rsidR="00804EBB" w:rsidRDefault="00804EBB" w:rsidP="005464A6">
      <w:pPr>
        <w:pStyle w:val="ListParagraph"/>
        <w:numPr>
          <w:ilvl w:val="0"/>
          <w:numId w:val="1"/>
        </w:numPr>
        <w:ind w:left="720"/>
        <w:rPr>
          <w:rStyle w:val="Heading1Char"/>
          <w:i/>
          <w:iCs/>
          <w:sz w:val="32"/>
          <w:szCs w:val="32"/>
        </w:rPr>
      </w:pPr>
      <w:r>
        <w:rPr>
          <w:rStyle w:val="Heading1Char"/>
          <w:sz w:val="32"/>
          <w:szCs w:val="32"/>
        </w:rPr>
        <w:t xml:space="preserve">Click on Upload and select the downloaded module zip - </w:t>
      </w:r>
      <w:r w:rsidRPr="005464A6">
        <w:rPr>
          <w:rStyle w:val="Heading1Char"/>
          <w:i/>
          <w:iCs/>
          <w:sz w:val="32"/>
          <w:szCs w:val="32"/>
        </w:rPr>
        <w:t>Opencart_</w:t>
      </w:r>
      <w:r>
        <w:rPr>
          <w:rStyle w:val="Heading1Char"/>
          <w:i/>
          <w:iCs/>
          <w:sz w:val="32"/>
          <w:szCs w:val="32"/>
        </w:rPr>
        <w:t>v</w:t>
      </w:r>
      <w:r w:rsidRPr="005464A6">
        <w:rPr>
          <w:rStyle w:val="Heading1Char"/>
          <w:i/>
          <w:iCs/>
          <w:sz w:val="32"/>
          <w:szCs w:val="32"/>
        </w:rPr>
        <w:t>3</w:t>
      </w:r>
      <w:r>
        <w:rPr>
          <w:rStyle w:val="Heading1Char"/>
          <w:i/>
          <w:iCs/>
          <w:sz w:val="32"/>
          <w:szCs w:val="32"/>
        </w:rPr>
        <w:t>.0.2</w:t>
      </w:r>
      <w:r w:rsidRPr="005464A6">
        <w:rPr>
          <w:rStyle w:val="Heading1Char"/>
          <w:i/>
          <w:iCs/>
          <w:sz w:val="32"/>
          <w:szCs w:val="32"/>
        </w:rPr>
        <w:t>_</w:t>
      </w:r>
      <w:r>
        <w:rPr>
          <w:rStyle w:val="Heading1Char"/>
          <w:i/>
          <w:iCs/>
          <w:sz w:val="32"/>
          <w:szCs w:val="32"/>
        </w:rPr>
        <w:t>BOLT_</w:t>
      </w:r>
      <w:r w:rsidRPr="005464A6">
        <w:rPr>
          <w:rStyle w:val="Heading1Char"/>
          <w:i/>
          <w:iCs/>
          <w:sz w:val="32"/>
          <w:szCs w:val="32"/>
        </w:rPr>
        <w:t>PayU</w:t>
      </w:r>
      <w:r>
        <w:rPr>
          <w:rStyle w:val="Heading1Char"/>
          <w:i/>
          <w:iCs/>
          <w:sz w:val="32"/>
          <w:szCs w:val="32"/>
        </w:rPr>
        <w:t>m</w:t>
      </w:r>
      <w:r w:rsidRPr="005464A6">
        <w:rPr>
          <w:rStyle w:val="Heading1Char"/>
          <w:i/>
          <w:iCs/>
          <w:sz w:val="32"/>
          <w:szCs w:val="32"/>
        </w:rPr>
        <w:t>oney</w:t>
      </w:r>
      <w:r>
        <w:rPr>
          <w:rStyle w:val="Heading1Char"/>
          <w:i/>
          <w:iCs/>
          <w:sz w:val="32"/>
          <w:szCs w:val="32"/>
        </w:rPr>
        <w:t>_Module</w:t>
      </w:r>
      <w:r w:rsidRPr="005464A6">
        <w:rPr>
          <w:rStyle w:val="Heading1Char"/>
          <w:i/>
          <w:iCs/>
          <w:sz w:val="32"/>
          <w:szCs w:val="32"/>
        </w:rPr>
        <w:t>.ocmod.zip</w:t>
      </w:r>
    </w:p>
    <w:p w:rsidR="00804EBB" w:rsidRPr="005464A6" w:rsidRDefault="00804EBB" w:rsidP="005464A6">
      <w:pPr>
        <w:pStyle w:val="ListParagraph"/>
        <w:numPr>
          <w:ilvl w:val="0"/>
          <w:numId w:val="1"/>
        </w:numPr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If you are installing the module for the first time then all files will be uploaded automatically to the appropriate locations, or else, a list of files will be shown to be overwritten and clicking on Continue button will perform the copy/installation.</w:t>
      </w:r>
    </w:p>
    <w:p w:rsidR="00804EBB" w:rsidRPr="005464A6" w:rsidRDefault="00804EBB" w:rsidP="005464A6">
      <w:pPr>
        <w:pStyle w:val="ListParagraph"/>
        <w:ind w:left="0"/>
        <w:rPr>
          <w:rStyle w:val="Heading1Char"/>
          <w:sz w:val="32"/>
          <w:szCs w:val="32"/>
          <w:u w:val="single"/>
        </w:rPr>
      </w:pPr>
      <w:r w:rsidRPr="005464A6">
        <w:rPr>
          <w:rStyle w:val="Heading1Char"/>
          <w:sz w:val="32"/>
          <w:szCs w:val="32"/>
          <w:u w:val="single"/>
        </w:rPr>
        <w:t>Manual Installation:-</w:t>
      </w:r>
    </w:p>
    <w:p w:rsidR="00804EBB" w:rsidRDefault="00804EBB" w:rsidP="005464A6">
      <w:pPr>
        <w:pStyle w:val="ListParagraph"/>
        <w:numPr>
          <w:ilvl w:val="0"/>
          <w:numId w:val="7"/>
        </w:numPr>
        <w:tabs>
          <w:tab w:val="clear" w:pos="2880"/>
        </w:tabs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Unzip the content of the module zip in a folder. Upload the content of “upload” folder (</w:t>
      </w:r>
      <w:r w:rsidRPr="00926EDC">
        <w:rPr>
          <w:rStyle w:val="Heading1Char"/>
          <w:sz w:val="32"/>
          <w:szCs w:val="32"/>
        </w:rPr>
        <w:t>admin</w:t>
      </w:r>
      <w:r>
        <w:rPr>
          <w:rStyle w:val="Heading1Char"/>
          <w:sz w:val="32"/>
          <w:szCs w:val="32"/>
        </w:rPr>
        <w:t>,</w:t>
      </w:r>
      <w:r w:rsidRPr="00926EDC">
        <w:t xml:space="preserve"> </w:t>
      </w:r>
      <w:r w:rsidRPr="00926EDC">
        <w:rPr>
          <w:rStyle w:val="Heading1Char"/>
          <w:sz w:val="32"/>
          <w:szCs w:val="32"/>
        </w:rPr>
        <w:t>catalog</w:t>
      </w:r>
      <w:r>
        <w:rPr>
          <w:rStyle w:val="Heading1Char"/>
          <w:sz w:val="32"/>
          <w:szCs w:val="32"/>
        </w:rPr>
        <w:t xml:space="preserve">) to your Opencart root folder. </w:t>
      </w:r>
    </w:p>
    <w:p w:rsidR="00804EBB" w:rsidRPr="000F5414" w:rsidRDefault="00804EBB" w:rsidP="005464A6">
      <w:pPr>
        <w:pStyle w:val="ListParagraph"/>
        <w:ind w:left="0"/>
        <w:rPr>
          <w:rStyle w:val="Heading1Char"/>
          <w:sz w:val="32"/>
          <w:szCs w:val="32"/>
          <w:u w:val="single"/>
        </w:rPr>
      </w:pPr>
      <w:r w:rsidRPr="000F5414">
        <w:rPr>
          <w:rStyle w:val="Heading1Char"/>
          <w:sz w:val="32"/>
          <w:szCs w:val="32"/>
          <w:u w:val="single"/>
        </w:rPr>
        <w:t xml:space="preserve">Configure Module:- </w:t>
      </w:r>
    </w:p>
    <w:p w:rsidR="00804EBB" w:rsidRDefault="00804EBB" w:rsidP="005464A6">
      <w:pPr>
        <w:pStyle w:val="ListParagraph"/>
        <w:numPr>
          <w:ilvl w:val="0"/>
          <w:numId w:val="9"/>
        </w:numPr>
        <w:tabs>
          <w:tab w:val="clear" w:pos="2880"/>
        </w:tabs>
        <w:spacing w:after="360"/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Now in Opencart, login to your admin account and go to </w:t>
      </w:r>
      <w:r w:rsidRPr="006339E7">
        <w:rPr>
          <w:rStyle w:val="Heading1Char"/>
          <w:sz w:val="32"/>
          <w:szCs w:val="32"/>
        </w:rPr>
        <w:t>Extensions</w:t>
      </w:r>
      <w:r>
        <w:rPr>
          <w:rStyle w:val="Heading1Char"/>
          <w:sz w:val="32"/>
          <w:szCs w:val="32"/>
        </w:rPr>
        <w:t>-&gt;</w:t>
      </w:r>
      <w:r w:rsidRPr="006339E7">
        <w:rPr>
          <w:rStyle w:val="Heading1Char"/>
          <w:sz w:val="32"/>
          <w:szCs w:val="32"/>
        </w:rPr>
        <w:t xml:space="preserve"> Payments</w:t>
      </w:r>
      <w:r>
        <w:rPr>
          <w:rStyle w:val="Heading1Char"/>
          <w:sz w:val="32"/>
          <w:szCs w:val="32"/>
        </w:rPr>
        <w:t xml:space="preserve"> option.</w:t>
      </w:r>
    </w:p>
    <w:p w:rsidR="00804EBB" w:rsidRDefault="00804EBB" w:rsidP="006339E7">
      <w:pPr>
        <w:pStyle w:val="ListParagraph"/>
        <w:rPr>
          <w:rStyle w:val="Heading1Char"/>
          <w:rFonts w:cs="Calibri"/>
          <w:sz w:val="32"/>
          <w:szCs w:val="32"/>
        </w:rPr>
      </w:pPr>
      <w:r w:rsidRPr="00813FE4">
        <w:rPr>
          <w:rStyle w:val="Heading1Char"/>
          <w:b w:val="0"/>
          <w:bCs w:val="0"/>
          <w:sz w:val="32"/>
          <w:szCs w:val="32"/>
        </w:rPr>
        <w:pict>
          <v:shape id="_x0000_i1026" type="#_x0000_t75" style="width:453pt;height:151.5pt">
            <v:imagedata r:id="rId6" o:title="" croptop="4666f" cropbottom="22501f" cropright="1133f"/>
          </v:shape>
        </w:pict>
      </w:r>
      <w:r w:rsidRPr="00CE32F4">
        <w:rPr>
          <w:rStyle w:val="Heading1Char"/>
          <w:b w:val="0"/>
          <w:bCs w:val="0"/>
          <w:sz w:val="32"/>
          <w:szCs w:val="32"/>
        </w:rPr>
        <w:pict>
          <v:shape id="_x0000_i1027" type="#_x0000_t75" style="width:443.25pt;height:16.5pt">
            <v:imagedata r:id="rId7" o:title="" croptop="11426f" cropbottom="49407f" cropright="2417f"/>
          </v:shape>
        </w:pict>
      </w:r>
    </w:p>
    <w:p w:rsidR="00804EBB" w:rsidRDefault="00804EBB" w:rsidP="004D0E88">
      <w:pPr>
        <w:pStyle w:val="ListParagraph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It will show you PayUmoney BOLT module as highlighted in the above image.</w:t>
      </w:r>
    </w:p>
    <w:p w:rsidR="00804EBB" w:rsidRDefault="00804EBB" w:rsidP="005464A6">
      <w:pPr>
        <w:pStyle w:val="ListParagraph"/>
        <w:numPr>
          <w:ilvl w:val="0"/>
          <w:numId w:val="9"/>
        </w:numPr>
        <w:tabs>
          <w:tab w:val="clear" w:pos="2880"/>
        </w:tabs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Click Install option in the right to install the module in Opencart engine.</w:t>
      </w:r>
    </w:p>
    <w:p w:rsidR="00804EBB" w:rsidRPr="00D726EA" w:rsidRDefault="00804EBB" w:rsidP="005464A6">
      <w:pPr>
        <w:pStyle w:val="ListParagraph"/>
        <w:numPr>
          <w:ilvl w:val="0"/>
          <w:numId w:val="9"/>
        </w:numPr>
        <w:tabs>
          <w:tab w:val="clear" w:pos="2880"/>
        </w:tabs>
        <w:ind w:left="720"/>
        <w:rPr>
          <w:rStyle w:val="Heading1Char"/>
          <w:rFonts w:cs="Calibri"/>
          <w:sz w:val="32"/>
          <w:szCs w:val="32"/>
        </w:rPr>
      </w:pPr>
      <w:r>
        <w:rPr>
          <w:rStyle w:val="Heading1Char"/>
          <w:sz w:val="32"/>
          <w:szCs w:val="32"/>
        </w:rPr>
        <w:t>After installation is over y</w:t>
      </w:r>
      <w:bookmarkStart w:id="14" w:name="_GoBack"/>
      <w:bookmarkEnd w:id="14"/>
      <w:r>
        <w:rPr>
          <w:rStyle w:val="Heading1Char"/>
          <w:sz w:val="32"/>
          <w:szCs w:val="32"/>
        </w:rPr>
        <w:t>ou will see Edit button. C</w:t>
      </w:r>
      <w:r w:rsidRPr="00D81D12">
        <w:rPr>
          <w:rStyle w:val="Heading1Char"/>
          <w:sz w:val="32"/>
          <w:szCs w:val="32"/>
        </w:rPr>
        <w:t xml:space="preserve">lick on Edit option to setup the options. </w:t>
      </w:r>
    </w:p>
    <w:p w:rsidR="00804EBB" w:rsidRDefault="00804EBB" w:rsidP="00D726EA">
      <w:pPr>
        <w:pStyle w:val="ListParagraph"/>
        <w:ind w:left="360"/>
        <w:rPr>
          <w:rStyle w:val="Heading1Char"/>
          <w:rFonts w:cs="Calibri"/>
          <w:sz w:val="32"/>
          <w:szCs w:val="32"/>
        </w:rPr>
      </w:pPr>
      <w:r w:rsidRPr="00CE32F4">
        <w:rPr>
          <w:rStyle w:val="Heading1Char"/>
          <w:sz w:val="32"/>
          <w:szCs w:val="32"/>
        </w:rPr>
        <w:pict>
          <v:shape id="_x0000_i1028" type="#_x0000_t75" style="width:390.75pt;height:221.25pt">
            <v:imagedata r:id="rId8" o:title="" croptop="6754f" cropbottom="2761f" cropleft="8834f" cropright="1154f"/>
          </v:shape>
        </w:pict>
      </w:r>
    </w:p>
    <w:p w:rsidR="00804EBB" w:rsidRDefault="00804EBB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t>Enter Merchant Key and Salt.</w:t>
      </w:r>
    </w:p>
    <w:p w:rsidR="00804EBB" w:rsidRPr="00DE48CA" w:rsidRDefault="00804EBB" w:rsidP="0000284E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sz w:val="32"/>
          <w:szCs w:val="32"/>
        </w:rPr>
        <w:t xml:space="preserve">Gateway Mode - </w:t>
      </w:r>
      <w:r w:rsidRPr="00D81D12">
        <w:rPr>
          <w:rStyle w:val="Heading1Char"/>
          <w:sz w:val="32"/>
          <w:szCs w:val="32"/>
        </w:rPr>
        <w:t>“</w:t>
      </w:r>
      <w:r>
        <w:rPr>
          <w:rStyle w:val="Heading1Char"/>
          <w:sz w:val="32"/>
          <w:szCs w:val="32"/>
        </w:rPr>
        <w:t>S</w:t>
      </w:r>
      <w:r w:rsidRPr="00D81D12">
        <w:rPr>
          <w:rStyle w:val="Heading1Char"/>
          <w:sz w:val="32"/>
          <w:szCs w:val="32"/>
        </w:rPr>
        <w:t>andbox” for sandbox</w:t>
      </w:r>
      <w:r>
        <w:rPr>
          <w:rStyle w:val="Heading1Char"/>
          <w:sz w:val="32"/>
          <w:szCs w:val="32"/>
        </w:rPr>
        <w:t>/test</w:t>
      </w:r>
      <w:r w:rsidRPr="00D81D12">
        <w:rPr>
          <w:rStyle w:val="Heading1Char"/>
          <w:sz w:val="32"/>
          <w:szCs w:val="32"/>
        </w:rPr>
        <w:t xml:space="preserve"> </w:t>
      </w:r>
      <w:r>
        <w:rPr>
          <w:rStyle w:val="Heading1Char"/>
          <w:sz w:val="32"/>
          <w:szCs w:val="32"/>
        </w:rPr>
        <w:t>operation and “Production” for live operation</w:t>
      </w:r>
      <w:r w:rsidRPr="00D81D12">
        <w:rPr>
          <w:rStyle w:val="Heading1Char"/>
          <w:sz w:val="32"/>
          <w:szCs w:val="32"/>
        </w:rPr>
        <w:t xml:space="preserve">. </w:t>
      </w:r>
    </w:p>
    <w:p w:rsidR="00804EBB" w:rsidRPr="00204189" w:rsidRDefault="00804EBB" w:rsidP="0000284E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sz w:val="32"/>
          <w:szCs w:val="32"/>
        </w:rPr>
        <w:t>Geo Zone – Optional, select as per your configured Geo Zones.</w:t>
      </w:r>
    </w:p>
    <w:p w:rsidR="00804EBB" w:rsidRPr="00204189" w:rsidRDefault="00804EBB" w:rsidP="0000284E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  <w:lang w:val="es-ES"/>
        </w:rPr>
      </w:pPr>
      <w:r>
        <w:rPr>
          <w:rStyle w:val="Heading1Char"/>
          <w:sz w:val="32"/>
          <w:szCs w:val="32"/>
        </w:rPr>
        <w:t xml:space="preserve">Currency – Three letter, ISO-4217 currency code required. </w:t>
      </w:r>
      <w:r w:rsidRPr="00204189">
        <w:rPr>
          <w:rStyle w:val="Heading1Char"/>
          <w:sz w:val="32"/>
          <w:szCs w:val="32"/>
          <w:lang w:val="es-ES"/>
        </w:rPr>
        <w:t xml:space="preserve">E.g. INR, USD, etc. </w:t>
      </w:r>
      <w:r>
        <w:rPr>
          <w:rStyle w:val="Heading1Char"/>
          <w:sz w:val="32"/>
          <w:szCs w:val="32"/>
          <w:lang w:val="es-ES"/>
        </w:rPr>
        <w:t>For Indian currency use INR.</w:t>
      </w:r>
    </w:p>
    <w:p w:rsidR="00804EBB" w:rsidRPr="00204189" w:rsidRDefault="00804EBB" w:rsidP="0000284E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 w:rsidRPr="00204189">
        <w:rPr>
          <w:rStyle w:val="Heading1Char"/>
          <w:sz w:val="32"/>
          <w:szCs w:val="32"/>
        </w:rPr>
        <w:t xml:space="preserve">Total – Optional, if more than 0 then the payment option will be available </w:t>
      </w:r>
      <w:r>
        <w:rPr>
          <w:rStyle w:val="Heading1Char"/>
          <w:sz w:val="32"/>
          <w:szCs w:val="32"/>
        </w:rPr>
        <w:t>only when order total is more than the Total value.</w:t>
      </w:r>
    </w:p>
    <w:p w:rsidR="00804EBB" w:rsidRDefault="00804EBB" w:rsidP="0000284E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sz w:val="32"/>
          <w:szCs w:val="32"/>
        </w:rPr>
        <w:t>Success Order Status may be ‘Processing’ for successful payments and Cancel/Fail Order  status may be ‘Pending’.</w:t>
      </w:r>
    </w:p>
    <w:p w:rsidR="00804EBB" w:rsidRDefault="00804EBB" w:rsidP="0000284E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sz w:val="32"/>
          <w:szCs w:val="32"/>
        </w:rPr>
        <w:t>Status - E</w:t>
      </w:r>
      <w:r w:rsidRPr="00D81D12">
        <w:rPr>
          <w:rStyle w:val="Heading1Char"/>
          <w:sz w:val="32"/>
          <w:szCs w:val="32"/>
        </w:rPr>
        <w:t xml:space="preserve">nable </w:t>
      </w:r>
      <w:r>
        <w:rPr>
          <w:rStyle w:val="Heading1Char"/>
          <w:sz w:val="32"/>
          <w:szCs w:val="32"/>
        </w:rPr>
        <w:t xml:space="preserve">to enable the module. </w:t>
      </w:r>
    </w:p>
    <w:p w:rsidR="00804EBB" w:rsidRDefault="00804EBB" w:rsidP="0000284E">
      <w:pPr>
        <w:pStyle w:val="ListParagraph"/>
        <w:numPr>
          <w:ilvl w:val="1"/>
          <w:numId w:val="1"/>
        </w:numPr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G</w:t>
      </w:r>
      <w:r w:rsidRPr="00D81D12">
        <w:rPr>
          <w:rStyle w:val="Heading1Char"/>
          <w:sz w:val="32"/>
          <w:szCs w:val="32"/>
        </w:rPr>
        <w:t xml:space="preserve">ive </w:t>
      </w:r>
      <w:r>
        <w:rPr>
          <w:rStyle w:val="Heading1Char"/>
          <w:sz w:val="32"/>
          <w:szCs w:val="32"/>
        </w:rPr>
        <w:t>S</w:t>
      </w:r>
      <w:r w:rsidRPr="00D81D12">
        <w:rPr>
          <w:rStyle w:val="Heading1Char"/>
          <w:sz w:val="32"/>
          <w:szCs w:val="32"/>
        </w:rPr>
        <w:t xml:space="preserve">ort </w:t>
      </w:r>
      <w:r>
        <w:rPr>
          <w:rStyle w:val="Heading1Char"/>
          <w:sz w:val="32"/>
          <w:szCs w:val="32"/>
        </w:rPr>
        <w:t>Order as appropriate or leave blank. This is useful when you are using multiple gateway modules and want to set an order of listing during checkout payment.</w:t>
      </w:r>
    </w:p>
    <w:p w:rsidR="00804EBB" w:rsidRDefault="00804EBB" w:rsidP="004D0E88">
      <w:pPr>
        <w:ind w:left="720"/>
        <w:rPr>
          <w:rStyle w:val="Heading1Char"/>
          <w:rFonts w:cs="Calibri"/>
          <w:sz w:val="32"/>
          <w:szCs w:val="32"/>
        </w:rPr>
      </w:pPr>
    </w:p>
    <w:p w:rsidR="00804EBB" w:rsidRDefault="00804EBB" w:rsidP="00204189">
      <w:pPr>
        <w:pStyle w:val="ListParagraph"/>
        <w:numPr>
          <w:ilvl w:val="0"/>
          <w:numId w:val="9"/>
        </w:numPr>
        <w:tabs>
          <w:tab w:val="clear" w:pos="2880"/>
        </w:tabs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Now click save and customer will get PayUmoney BOLT option during c</w:t>
      </w:r>
      <w:r w:rsidRPr="007F5D63">
        <w:rPr>
          <w:rStyle w:val="Heading1Char"/>
          <w:sz w:val="32"/>
          <w:szCs w:val="32"/>
        </w:rPr>
        <w:t>heckout </w:t>
      </w:r>
      <w:r>
        <w:rPr>
          <w:rStyle w:val="Heading1Char"/>
          <w:sz w:val="32"/>
          <w:szCs w:val="32"/>
        </w:rPr>
        <w:t>process.</w:t>
      </w:r>
    </w:p>
    <w:p w:rsidR="00804EBB" w:rsidRDefault="00804EBB" w:rsidP="006852DE">
      <w:pPr>
        <w:ind w:left="720"/>
        <w:rPr>
          <w:rFonts w:eastAsia="MS Gothiw Roman"/>
          <w:noProof/>
        </w:rPr>
      </w:pPr>
      <w:r w:rsidRPr="00813FE4">
        <w:rPr>
          <w:rFonts w:eastAsia="MS Gothiw Roman"/>
          <w:noProof/>
        </w:rPr>
        <w:pict>
          <v:shape id="_x0000_i1029" type="#_x0000_t75" style="width:435pt;height:190.5pt">
            <v:imagedata r:id="rId9" o:title="" croptop="6724f" cropbottom="11651f" cropright="3663f"/>
          </v:shape>
        </w:pict>
      </w:r>
    </w:p>
    <w:p w:rsidR="00804EBB" w:rsidRDefault="00804EBB" w:rsidP="006852DE">
      <w:pPr>
        <w:ind w:left="720"/>
        <w:rPr>
          <w:rFonts w:eastAsia="MS Gothiw Roman"/>
          <w:noProof/>
        </w:rPr>
      </w:pPr>
    </w:p>
    <w:p w:rsidR="00804EBB" w:rsidRDefault="00804EBB" w:rsidP="006852DE">
      <w:pPr>
        <w:ind w:left="720"/>
        <w:rPr>
          <w:rFonts w:eastAsia="MS Gothiw Roman"/>
          <w:noProof/>
        </w:rPr>
      </w:pPr>
    </w:p>
    <w:sectPr w:rsidR="00804EBB" w:rsidSect="00A92A7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">
    <w:altName w:val="~??eg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w Roman">
    <w:altName w:val="Roman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C5077"/>
    <w:multiLevelType w:val="hybridMultilevel"/>
    <w:tmpl w:val="56F2E65E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1">
    <w:nsid w:val="298D4DAD"/>
    <w:multiLevelType w:val="multilevel"/>
    <w:tmpl w:val="56F2E65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2">
    <w:nsid w:val="2ABC3613"/>
    <w:multiLevelType w:val="hybridMultilevel"/>
    <w:tmpl w:val="78C6A444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CCE129B"/>
    <w:multiLevelType w:val="hybridMultilevel"/>
    <w:tmpl w:val="D28A733A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4">
    <w:nsid w:val="3C5A18C6"/>
    <w:multiLevelType w:val="multilevel"/>
    <w:tmpl w:val="78C6A444"/>
    <w:lvl w:ilvl="0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0EE7034"/>
    <w:multiLevelType w:val="hybridMultilevel"/>
    <w:tmpl w:val="784428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4EE399F"/>
    <w:multiLevelType w:val="hybridMultilevel"/>
    <w:tmpl w:val="85AA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5EB43F4"/>
    <w:multiLevelType w:val="multilevel"/>
    <w:tmpl w:val="78C6A44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44A1582"/>
    <w:multiLevelType w:val="hybridMultilevel"/>
    <w:tmpl w:val="92EE21E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6EDC"/>
    <w:rsid w:val="0000284E"/>
    <w:rsid w:val="00054828"/>
    <w:rsid w:val="00095C10"/>
    <w:rsid w:val="000F5414"/>
    <w:rsid w:val="000F5F25"/>
    <w:rsid w:val="0010739F"/>
    <w:rsid w:val="00150F48"/>
    <w:rsid w:val="00155A3F"/>
    <w:rsid w:val="0019606B"/>
    <w:rsid w:val="00202C21"/>
    <w:rsid w:val="00204189"/>
    <w:rsid w:val="00222993"/>
    <w:rsid w:val="00225E6E"/>
    <w:rsid w:val="00294862"/>
    <w:rsid w:val="002A40C7"/>
    <w:rsid w:val="002C64C4"/>
    <w:rsid w:val="002D0899"/>
    <w:rsid w:val="002E49DD"/>
    <w:rsid w:val="002F7025"/>
    <w:rsid w:val="00304AC9"/>
    <w:rsid w:val="00312E6F"/>
    <w:rsid w:val="00335A44"/>
    <w:rsid w:val="00337D51"/>
    <w:rsid w:val="00346ADD"/>
    <w:rsid w:val="0035332C"/>
    <w:rsid w:val="003578AD"/>
    <w:rsid w:val="00382302"/>
    <w:rsid w:val="00385952"/>
    <w:rsid w:val="003A3025"/>
    <w:rsid w:val="003C3716"/>
    <w:rsid w:val="003D2EF2"/>
    <w:rsid w:val="003F5161"/>
    <w:rsid w:val="00403BDA"/>
    <w:rsid w:val="00436D64"/>
    <w:rsid w:val="00442CDC"/>
    <w:rsid w:val="004567E0"/>
    <w:rsid w:val="004D0E88"/>
    <w:rsid w:val="004E254F"/>
    <w:rsid w:val="004F4256"/>
    <w:rsid w:val="00510A59"/>
    <w:rsid w:val="00513C05"/>
    <w:rsid w:val="00543BCC"/>
    <w:rsid w:val="005464A6"/>
    <w:rsid w:val="00556DC0"/>
    <w:rsid w:val="00566790"/>
    <w:rsid w:val="00585DA8"/>
    <w:rsid w:val="005A69BE"/>
    <w:rsid w:val="005D4B2B"/>
    <w:rsid w:val="006219CD"/>
    <w:rsid w:val="006339E7"/>
    <w:rsid w:val="00637669"/>
    <w:rsid w:val="00651734"/>
    <w:rsid w:val="006852DE"/>
    <w:rsid w:val="00697472"/>
    <w:rsid w:val="006A31C7"/>
    <w:rsid w:val="006E28FC"/>
    <w:rsid w:val="006F558C"/>
    <w:rsid w:val="00790AF1"/>
    <w:rsid w:val="007F3B38"/>
    <w:rsid w:val="007F5D63"/>
    <w:rsid w:val="00804EBB"/>
    <w:rsid w:val="00813FE4"/>
    <w:rsid w:val="008B0958"/>
    <w:rsid w:val="008F30E4"/>
    <w:rsid w:val="009113DA"/>
    <w:rsid w:val="00923028"/>
    <w:rsid w:val="00926EDC"/>
    <w:rsid w:val="00933276"/>
    <w:rsid w:val="00936C11"/>
    <w:rsid w:val="009D4C6D"/>
    <w:rsid w:val="00A558F3"/>
    <w:rsid w:val="00A70EA5"/>
    <w:rsid w:val="00A857F0"/>
    <w:rsid w:val="00A92A7C"/>
    <w:rsid w:val="00AA5A2C"/>
    <w:rsid w:val="00AB3F85"/>
    <w:rsid w:val="00AD6E1A"/>
    <w:rsid w:val="00AF475D"/>
    <w:rsid w:val="00B026F5"/>
    <w:rsid w:val="00B31C5C"/>
    <w:rsid w:val="00B41651"/>
    <w:rsid w:val="00B553A5"/>
    <w:rsid w:val="00B65502"/>
    <w:rsid w:val="00B659E5"/>
    <w:rsid w:val="00B978ED"/>
    <w:rsid w:val="00BA1118"/>
    <w:rsid w:val="00BD7A06"/>
    <w:rsid w:val="00BE744C"/>
    <w:rsid w:val="00C31A13"/>
    <w:rsid w:val="00C603E9"/>
    <w:rsid w:val="00C63CC5"/>
    <w:rsid w:val="00C66120"/>
    <w:rsid w:val="00CE32F4"/>
    <w:rsid w:val="00CF1FCE"/>
    <w:rsid w:val="00D21B7A"/>
    <w:rsid w:val="00D533EB"/>
    <w:rsid w:val="00D726EA"/>
    <w:rsid w:val="00D75766"/>
    <w:rsid w:val="00D80D59"/>
    <w:rsid w:val="00D81D12"/>
    <w:rsid w:val="00D85CA5"/>
    <w:rsid w:val="00DB114C"/>
    <w:rsid w:val="00DB20FC"/>
    <w:rsid w:val="00DC736A"/>
    <w:rsid w:val="00DD2268"/>
    <w:rsid w:val="00DE48CA"/>
    <w:rsid w:val="00E12E94"/>
    <w:rsid w:val="00E54995"/>
    <w:rsid w:val="00ED333D"/>
    <w:rsid w:val="00EF0D7B"/>
    <w:rsid w:val="00F31348"/>
    <w:rsid w:val="00F434B3"/>
    <w:rsid w:val="00F67D94"/>
    <w:rsid w:val="00FB2CD0"/>
    <w:rsid w:val="00FB2F7C"/>
    <w:rsid w:val="00FE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EDC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6EDC"/>
    <w:pPr>
      <w:keepNext/>
      <w:keepLines/>
      <w:spacing w:before="480" w:after="0"/>
      <w:outlineLvl w:val="0"/>
    </w:pPr>
    <w:rPr>
      <w:rFonts w:ascii="Cambria" w:eastAsia="MS Gothi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26EDC"/>
    <w:rPr>
      <w:rFonts w:ascii="Cambria" w:eastAsia="MS Gothi" w:hAnsi="Cambria" w:cs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926ED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63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339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7F5D63"/>
    <w:rPr>
      <w:rFonts w:cs="Times New Roman"/>
    </w:rPr>
  </w:style>
  <w:style w:type="character" w:styleId="Hyperlink">
    <w:name w:val="Hyperlink"/>
    <w:basedOn w:val="DefaultParagraphFont"/>
    <w:uiPriority w:val="99"/>
    <w:rsid w:val="00A92A7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93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164</TotalTime>
  <Pages>4</Pages>
  <Words>305</Words>
  <Characters>1739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Priyankar</dc:creator>
  <cp:keywords/>
  <dc:description/>
  <cp:lastModifiedBy>sg</cp:lastModifiedBy>
  <cp:revision>54</cp:revision>
  <dcterms:created xsi:type="dcterms:W3CDTF">2012-10-05T06:54:00Z</dcterms:created>
  <dcterms:modified xsi:type="dcterms:W3CDTF">2018-03-23T07:40:00Z</dcterms:modified>
</cp:coreProperties>
</file>